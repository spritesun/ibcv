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CFC" w:rsidRPr="00AA2A89" w:rsidRDefault="00D35CFC" w:rsidP="00AA2A89">
      <w:pPr>
        <w:spacing w:after="0" w:line="240" w:lineRule="atLeast"/>
        <w:jc w:val="center"/>
        <w:rPr>
          <w:rFonts w:ascii="華康魏碑體" w:eastAsia="華康魏碑體" w:hAnsi="DFKai-SB"/>
          <w:b/>
          <w:sz w:val="40"/>
          <w:szCs w:val="40"/>
        </w:rPr>
      </w:pPr>
      <w:r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" o:spid="_x0000_s1026" type="#_x0000_t75" style="position:absolute;left:0;text-align:left;margin-left:16.5pt;margin-top:0;width:65.7pt;height:45.75pt;z-index:251662848;visibility:visible">
            <v:imagedata r:id="rId6" o:title="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7pt;margin-top:-13.5pt;width:110pt;height:67.5pt;z-index:251661824">
            <v:textbox>
              <w:txbxContent>
                <w:p w:rsidR="00D35CFC" w:rsidRPr="00AA2A89" w:rsidRDefault="00D35CFC" w:rsidP="000B26EA">
                  <w:pPr>
                    <w:spacing w:after="0" w:line="240" w:lineRule="auto"/>
                    <w:ind w:right="-65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AA2A89">
                        <w:t>89 Somerville Rd</w:t>
                      </w:r>
                    </w:smartTag>
                  </w:smartTag>
                </w:p>
                <w:p w:rsidR="00D35CFC" w:rsidRPr="00AA2A89" w:rsidRDefault="00D35CFC" w:rsidP="000B26EA">
                  <w:pPr>
                    <w:spacing w:after="0"/>
                    <w:ind w:right="-65"/>
                    <w:jc w:val="right"/>
                  </w:pPr>
                  <w:r w:rsidRPr="00AA2A89">
                    <w:t xml:space="preserve">Yarraville Vic 3013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AA2A89">
                        <w:t>Australia</w:t>
                      </w:r>
                    </w:smartTag>
                  </w:smartTag>
                </w:p>
                <w:p w:rsidR="00D35CFC" w:rsidRPr="00AA2A89" w:rsidRDefault="00D35CFC" w:rsidP="000B26EA">
                  <w:pPr>
                    <w:spacing w:after="0"/>
                    <w:ind w:right="-65"/>
                    <w:jc w:val="right"/>
                  </w:pPr>
                  <w:r w:rsidRPr="00AA2A89">
                    <w:t>PH: +61 (3) 93145147</w:t>
                  </w:r>
                </w:p>
                <w:p w:rsidR="00D35CFC" w:rsidRDefault="00D35CFC" w:rsidP="000B26EA">
                  <w:pPr>
                    <w:spacing w:after="0"/>
                    <w:ind w:right="-65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FAX: +61 (3) 93142006</w:t>
                  </w:r>
                </w:p>
                <w:p w:rsidR="00D35CFC" w:rsidRPr="000B26EA" w:rsidRDefault="00D35CFC" w:rsidP="000B26EA">
                  <w:pPr>
                    <w:spacing w:after="0"/>
                    <w:ind w:right="-65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Email: fgsibcv@gmail.com</w:t>
                  </w:r>
                </w:p>
              </w:txbxContent>
            </v:textbox>
          </v:shape>
        </w:pict>
      </w:r>
      <w:r w:rsidRPr="00AA2A89">
        <w:rPr>
          <w:rFonts w:ascii="華康魏碑體" w:eastAsia="華康魏碑體" w:hAnsi="DFKai-SB" w:hint="eastAsia"/>
          <w:b/>
          <w:sz w:val="40"/>
          <w:szCs w:val="40"/>
        </w:rPr>
        <w:t>佛光中</w:t>
      </w:r>
      <w:r w:rsidRPr="00AA2A89">
        <w:rPr>
          <w:rFonts w:ascii="華康魏碑體" w:eastAsia="華康魏碑體" w:hAnsi="細明體" w:cs="細明體" w:hint="eastAsia"/>
          <w:b/>
          <w:sz w:val="40"/>
          <w:szCs w:val="40"/>
          <w:lang w:eastAsia="zh-TW"/>
        </w:rPr>
        <w:t>華學</w:t>
      </w:r>
      <w:r w:rsidRPr="00AA2A89">
        <w:rPr>
          <w:rFonts w:ascii="華康魏碑體" w:eastAsia="華康魏碑體" w:hAnsi="DFKai-SB" w:hint="eastAsia"/>
          <w:b/>
          <w:sz w:val="40"/>
          <w:szCs w:val="40"/>
        </w:rPr>
        <w:t>校</w:t>
      </w:r>
    </w:p>
    <w:p w:rsidR="00D35CFC" w:rsidRPr="00AA2A89" w:rsidRDefault="00D35CFC" w:rsidP="00AA2A89">
      <w:pPr>
        <w:spacing w:after="0" w:line="240" w:lineRule="atLeast"/>
        <w:jc w:val="center"/>
        <w:rPr>
          <w:rFonts w:ascii="DFKai-SB" w:eastAsia="Times New Roman" w:hAnsi="DFKai-SB"/>
          <w:b/>
          <w:sz w:val="36"/>
          <w:szCs w:val="36"/>
        </w:rPr>
      </w:pPr>
      <w:r w:rsidRPr="00AA2A89">
        <w:rPr>
          <w:rFonts w:ascii="DFKai-SB" w:eastAsia="Times New Roman" w:hAnsi="DFKai-SB"/>
          <w:b/>
          <w:sz w:val="36"/>
          <w:szCs w:val="36"/>
        </w:rPr>
        <w:t xml:space="preserve">Fo </w:t>
      </w:r>
      <w:smartTag w:uri="urn:schemas-microsoft-com:office:smarttags" w:element="PlaceName">
        <w:smartTag w:uri="urn:schemas-microsoft-com:office:smarttags" w:element="place">
          <w:r w:rsidRPr="00AA2A89">
            <w:rPr>
              <w:rFonts w:ascii="DFKai-SB" w:eastAsia="Times New Roman" w:hAnsi="DFKai-SB"/>
              <w:b/>
              <w:sz w:val="36"/>
              <w:szCs w:val="36"/>
            </w:rPr>
            <w:t>Guang</w:t>
          </w:r>
        </w:smartTag>
        <w:r w:rsidRPr="00AA2A89">
          <w:rPr>
            <w:rFonts w:ascii="DFKai-SB" w:eastAsia="Times New Roman" w:hAnsi="DFKai-SB"/>
            <w:b/>
            <w:sz w:val="36"/>
            <w:szCs w:val="36"/>
          </w:rPr>
          <w:t xml:space="preserve"> </w:t>
        </w:r>
        <w:smartTag w:uri="urn:schemas-microsoft-com:office:smarttags" w:element="PlaceType">
          <w:r w:rsidRPr="00AA2A89">
            <w:rPr>
              <w:rFonts w:ascii="DFKai-SB" w:eastAsia="Times New Roman" w:hAnsi="DFKai-SB"/>
              <w:b/>
              <w:sz w:val="36"/>
              <w:szCs w:val="36"/>
            </w:rPr>
            <w:t>Chinese</w:t>
          </w:r>
        </w:smartTag>
        <w:r w:rsidRPr="00AA2A89">
          <w:rPr>
            <w:rFonts w:ascii="DFKai-SB" w:eastAsia="Times New Roman" w:hAnsi="DFKai-SB"/>
            <w:b/>
            <w:sz w:val="36"/>
            <w:szCs w:val="36"/>
          </w:rPr>
          <w:t xml:space="preserve"> </w:t>
        </w:r>
        <w:smartTag w:uri="urn:schemas-microsoft-com:office:smarttags" w:element="PlaceType">
          <w:r w:rsidRPr="00AA2A89">
            <w:rPr>
              <w:rFonts w:ascii="DFKai-SB" w:eastAsia="Times New Roman" w:hAnsi="DFKai-SB"/>
              <w:b/>
              <w:sz w:val="36"/>
              <w:szCs w:val="36"/>
            </w:rPr>
            <w:t>School</w:t>
          </w:r>
        </w:smartTag>
      </w:smartTag>
    </w:p>
    <w:p w:rsidR="00D35CFC" w:rsidRPr="00AA2A89" w:rsidRDefault="00D35CFC" w:rsidP="00AA2A89">
      <w:pPr>
        <w:spacing w:after="0" w:line="240" w:lineRule="atLeast"/>
        <w:jc w:val="center"/>
        <w:rPr>
          <w:rFonts w:ascii="DFKai-SB" w:hAnsi="DFKai-SB"/>
          <w:b/>
          <w:sz w:val="36"/>
          <w:szCs w:val="36"/>
        </w:rPr>
      </w:pPr>
      <w:r w:rsidRPr="00AA2A89">
        <w:rPr>
          <w:rFonts w:ascii="DFKai-SB" w:eastAsia="Times New Roman" w:hAnsi="DFKai-SB"/>
          <w:b/>
          <w:sz w:val="36"/>
          <w:szCs w:val="36"/>
        </w:rPr>
        <w:t>学生报名表</w:t>
      </w:r>
      <w:r>
        <w:rPr>
          <w:rFonts w:ascii="DFKai-SB" w:eastAsia="新細明體" w:hAnsi="DFKai-SB"/>
          <w:b/>
          <w:sz w:val="36"/>
          <w:szCs w:val="36"/>
          <w:lang w:eastAsia="zh-TW"/>
        </w:rPr>
        <w:t xml:space="preserve">  </w:t>
      </w:r>
      <w:r w:rsidRPr="00AA2A89">
        <w:rPr>
          <w:rFonts w:ascii="DFKai-SB" w:eastAsia="Times New Roman" w:hAnsi="DFKai-SB"/>
          <w:b/>
          <w:sz w:val="36"/>
          <w:szCs w:val="36"/>
        </w:rPr>
        <w:t>STUDENT ENROLMENT FORM</w:t>
      </w:r>
    </w:p>
    <w:tbl>
      <w:tblPr>
        <w:tblW w:w="106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3540"/>
        <w:gridCol w:w="1647"/>
        <w:gridCol w:w="4187"/>
      </w:tblGrid>
      <w:tr w:rsidR="00D35CFC" w:rsidRPr="00AA2A89" w:rsidTr="002F0F7D">
        <w:trPr>
          <w:trHeight w:val="798"/>
          <w:jc w:val="center"/>
        </w:trPr>
        <w:tc>
          <w:tcPr>
            <w:tcW w:w="4782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eastAsia="新細明體" w:hAnsi="DFKai-SB" w:hint="eastAsia"/>
                <w:sz w:val="24"/>
                <w:szCs w:val="24"/>
                <w:lang w:eastAsia="zh-TW"/>
              </w:rPr>
              <w:t>中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文名字：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English Name:</w:t>
            </w:r>
          </w:p>
        </w:tc>
        <w:tc>
          <w:tcPr>
            <w:tcW w:w="5834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中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文姓：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English Family Name:</w:t>
            </w:r>
          </w:p>
        </w:tc>
      </w:tr>
      <w:tr w:rsidR="00D35CFC" w:rsidRPr="00AA2A89" w:rsidTr="002F0F7D">
        <w:trPr>
          <w:jc w:val="center"/>
        </w:trPr>
        <w:tc>
          <w:tcPr>
            <w:tcW w:w="4782" w:type="dxa"/>
            <w:gridSpan w:val="2"/>
            <w:vMerge w:val="restart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中文姓名：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Chinese Full Name:</w:t>
            </w: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性别：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Gender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>
              <w:rPr>
                <w:noProof/>
                <w:lang w:eastAsia="zh-TW"/>
              </w:rPr>
              <w:pict>
                <v:rect id="_x0000_s1028" style="position:absolute;margin-left:13.55pt;margin-top:6.25pt;width:14.25pt;height:13.5pt;z-index:251652608;mso-position-horizontal-relative:text;mso-position-vertical-relative:text" strokeweight="3pt"/>
              </w:pict>
            </w:r>
            <w:r>
              <w:rPr>
                <w:noProof/>
                <w:lang w:eastAsia="zh-TW"/>
              </w:rPr>
              <w:pict>
                <v:rect id="_x0000_s1029" style="position:absolute;margin-left:93.15pt;margin-top:6.25pt;width:14.25pt;height:13.5pt;z-index:251653632;mso-position-horizontal-relative:text;mso-position-vertical-relative:text" strokeweight="3pt"/>
              </w:pic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 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男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      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女</w:t>
            </w:r>
          </w:p>
          <w:p w:rsidR="00D35CFC" w:rsidRPr="00AA2A89" w:rsidRDefault="00D35CFC" w:rsidP="00AA2A89">
            <w:pPr>
              <w:spacing w:after="0" w:line="340" w:lineRule="exact"/>
              <w:ind w:right="-250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 xml:space="preserve">       Male          Female</w:t>
            </w:r>
          </w:p>
        </w:tc>
      </w:tr>
      <w:tr w:rsidR="00D35CFC" w:rsidRPr="00AA2A89" w:rsidTr="002F0F7D">
        <w:trPr>
          <w:jc w:val="center"/>
        </w:trPr>
        <w:tc>
          <w:tcPr>
            <w:tcW w:w="4782" w:type="dxa"/>
            <w:gridSpan w:val="2"/>
            <w:vMerge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出生日期：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Date of Birth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 xml:space="preserve">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日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月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年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 xml:space="preserve">      D       M        Y</w:t>
            </w:r>
          </w:p>
        </w:tc>
      </w:tr>
      <w:tr w:rsidR="00D35CFC" w:rsidRPr="00AA2A89" w:rsidTr="002F0F7D">
        <w:trPr>
          <w:jc w:val="center"/>
        </w:trPr>
        <w:tc>
          <w:tcPr>
            <w:tcW w:w="4782" w:type="dxa"/>
            <w:gridSpan w:val="2"/>
            <w:vMerge w:val="restart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家庭住址：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Address: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>
              <w:rPr>
                <w:noProof/>
                <w:lang w:eastAsia="zh-TW"/>
              </w:rPr>
              <w:pict>
                <v:rect id="_x0000_s1030" style="position:absolute;margin-left:144.75pt;margin-top:9.5pt;width:14.25pt;height:13.5pt;z-index:251657728" strokeweight="3pt"/>
              </w:pict>
            </w:r>
            <w:r>
              <w:rPr>
                <w:noProof/>
                <w:lang w:eastAsia="zh-TW"/>
              </w:rPr>
              <w:pict>
                <v:rect id="_x0000_s1031" style="position:absolute;margin-left:167.3pt;margin-top:9.5pt;width:14.25pt;height:13.5pt;z-index:251656704" strokeweight="3pt"/>
              </w:pict>
            </w:r>
            <w:r>
              <w:rPr>
                <w:noProof/>
                <w:lang w:eastAsia="zh-TW"/>
              </w:rPr>
              <w:pict>
                <v:rect id="_x0000_s1032" style="position:absolute;margin-left:190.5pt;margin-top:9.5pt;width:14.25pt;height:13.5pt;z-index:251655680" strokeweight="3pt"/>
              </w:pict>
            </w:r>
            <w:r>
              <w:rPr>
                <w:noProof/>
                <w:lang w:eastAsia="zh-TW"/>
              </w:rPr>
              <w:pict>
                <v:rect id="_x0000_s1033" style="position:absolute;margin-left:213.05pt;margin-top:9.5pt;width:14.25pt;height:13.5pt;z-index:251654656" strokeweight="3pt"/>
              </w:pic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出生地点：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Place of Birth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</w:tr>
      <w:tr w:rsidR="00D35CFC" w:rsidRPr="00AA2A89" w:rsidTr="002F0F7D">
        <w:trPr>
          <w:jc w:val="center"/>
        </w:trPr>
        <w:tc>
          <w:tcPr>
            <w:tcW w:w="4782" w:type="dxa"/>
            <w:gridSpan w:val="2"/>
            <w:vMerge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国籍：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Nationality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</w:tr>
      <w:tr w:rsidR="00D35CFC" w:rsidRPr="00AA2A89" w:rsidTr="002F0F7D">
        <w:trPr>
          <w:jc w:val="center"/>
        </w:trPr>
        <w:tc>
          <w:tcPr>
            <w:tcW w:w="1242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电话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Tel</w:t>
            </w:r>
          </w:p>
        </w:tc>
        <w:tc>
          <w:tcPr>
            <w:tcW w:w="3540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(H)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(W)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(M)</w:t>
            </w:r>
          </w:p>
        </w:tc>
        <w:tc>
          <w:tcPr>
            <w:tcW w:w="5834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白天学校名字</w:t>
            </w:r>
            <w:r w:rsidRPr="00AA2A89">
              <w:rPr>
                <w:rFonts w:ascii="DFKai-SB" w:hAnsi="DFKai-SB"/>
                <w:sz w:val="24"/>
                <w:szCs w:val="24"/>
              </w:rPr>
              <w:t>/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地址：</w:t>
            </w:r>
          </w:p>
        </w:tc>
      </w:tr>
      <w:tr w:rsidR="00D35CFC" w:rsidRPr="00AA2A89" w:rsidTr="002F0F7D">
        <w:trPr>
          <w:jc w:val="center"/>
        </w:trPr>
        <w:tc>
          <w:tcPr>
            <w:tcW w:w="1242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传真</w:t>
            </w:r>
            <w:r w:rsidRPr="00AA2A89">
              <w:rPr>
                <w:rFonts w:ascii="DFKai-SB" w:hAnsi="DFKai-SB"/>
                <w:sz w:val="24"/>
                <w:szCs w:val="24"/>
              </w:rPr>
              <w:t>Fax</w:t>
            </w:r>
          </w:p>
        </w:tc>
        <w:tc>
          <w:tcPr>
            <w:tcW w:w="3540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  <w:tc>
          <w:tcPr>
            <w:tcW w:w="5834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现在班级：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</w:tr>
      <w:tr w:rsidR="00D35CFC" w:rsidRPr="00AA2A89" w:rsidTr="00AA2A89">
        <w:trPr>
          <w:trHeight w:val="798"/>
          <w:jc w:val="center"/>
        </w:trPr>
        <w:tc>
          <w:tcPr>
            <w:tcW w:w="1242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电子邮件</w:t>
            </w:r>
            <w:r w:rsidRPr="00AA2A89">
              <w:rPr>
                <w:rFonts w:ascii="DFKai-SB" w:hAnsi="DFKai-SB"/>
                <w:sz w:val="24"/>
                <w:szCs w:val="24"/>
              </w:rPr>
              <w:t>Email</w:t>
            </w:r>
          </w:p>
        </w:tc>
        <w:tc>
          <w:tcPr>
            <w:tcW w:w="3540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  <w:tc>
          <w:tcPr>
            <w:tcW w:w="5834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家庭医生姓名</w:t>
            </w:r>
            <w:r w:rsidRPr="00AA2A89">
              <w:rPr>
                <w:rFonts w:ascii="DFKai-SB" w:hAnsi="DFKai-SB"/>
                <w:sz w:val="24"/>
                <w:szCs w:val="24"/>
              </w:rPr>
              <w:t>/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地址</w:t>
            </w:r>
            <w:r w:rsidRPr="00AA2A89">
              <w:rPr>
                <w:rFonts w:ascii="DFKai-SB" w:hAnsi="DFKai-SB"/>
                <w:sz w:val="24"/>
                <w:szCs w:val="24"/>
              </w:rPr>
              <w:t>/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联络电话：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Name/Address/Contact No of Family Doctor: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</w:tr>
      <w:tr w:rsidR="00D35CFC" w:rsidRPr="00AA2A89" w:rsidTr="002F0F7D">
        <w:trPr>
          <w:jc w:val="center"/>
        </w:trPr>
        <w:tc>
          <w:tcPr>
            <w:tcW w:w="4782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母亲姓名：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Name of Mother:</w:t>
            </w: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出生日期：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Date of Birth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 xml:space="preserve">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日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月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年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 xml:space="preserve">     D       M        Y</w:t>
            </w:r>
          </w:p>
        </w:tc>
      </w:tr>
      <w:tr w:rsidR="00D35CFC" w:rsidRPr="00AA2A89" w:rsidTr="002F0F7D">
        <w:trPr>
          <w:jc w:val="center"/>
        </w:trPr>
        <w:tc>
          <w:tcPr>
            <w:tcW w:w="4782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现职：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Occupation:</w:t>
            </w: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国籍：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Nationality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</w:tr>
      <w:tr w:rsidR="00D35CFC" w:rsidRPr="00AA2A89" w:rsidTr="002F0F7D">
        <w:trPr>
          <w:jc w:val="center"/>
        </w:trPr>
        <w:tc>
          <w:tcPr>
            <w:tcW w:w="4782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宗教信仰：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Religion:</w:t>
            </w: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联系电话：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Contact No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</w:tr>
      <w:tr w:rsidR="00D35CFC" w:rsidRPr="00AA2A89" w:rsidTr="002F0F7D">
        <w:trPr>
          <w:jc w:val="center"/>
        </w:trPr>
        <w:tc>
          <w:tcPr>
            <w:tcW w:w="4782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父亲姓名：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Name of Father:</w:t>
            </w: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出生日期：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Date of Birth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 xml:space="preserve">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日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月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年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 xml:space="preserve">     D       M        Y</w:t>
            </w:r>
          </w:p>
        </w:tc>
      </w:tr>
      <w:tr w:rsidR="00D35CFC" w:rsidRPr="00AA2A89" w:rsidTr="00D24D31">
        <w:trPr>
          <w:jc w:val="center"/>
        </w:trPr>
        <w:tc>
          <w:tcPr>
            <w:tcW w:w="4782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现职：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Occupation:</w:t>
            </w: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国籍：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Nationality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</w:tr>
      <w:tr w:rsidR="00D35CFC" w:rsidRPr="00AA2A89" w:rsidTr="002F0F7D">
        <w:trPr>
          <w:jc w:val="center"/>
        </w:trPr>
        <w:tc>
          <w:tcPr>
            <w:tcW w:w="4782" w:type="dxa"/>
            <w:gridSpan w:val="2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宗教信仰：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Religion:</w:t>
            </w:r>
          </w:p>
        </w:tc>
        <w:tc>
          <w:tcPr>
            <w:tcW w:w="164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联系电话：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Contact No</w:t>
            </w:r>
          </w:p>
        </w:tc>
        <w:tc>
          <w:tcPr>
            <w:tcW w:w="4187" w:type="dxa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</w:p>
        </w:tc>
      </w:tr>
      <w:tr w:rsidR="00D35CFC" w:rsidRPr="00AA2A89" w:rsidTr="002F0F7D">
        <w:trPr>
          <w:jc w:val="center"/>
        </w:trPr>
        <w:tc>
          <w:tcPr>
            <w:tcW w:w="10616" w:type="dxa"/>
            <w:gridSpan w:val="4"/>
          </w:tcPr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 w:hint="eastAsia"/>
                <w:sz w:val="24"/>
                <w:szCs w:val="24"/>
              </w:rPr>
              <w:t>紧急联系人</w:t>
            </w:r>
            <w:r w:rsidRPr="00AA2A89">
              <w:rPr>
                <w:rFonts w:ascii="DFKai-SB" w:hAnsi="DFKai-SB"/>
                <w:sz w:val="24"/>
                <w:szCs w:val="24"/>
              </w:rPr>
              <w:t>/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电话：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>Emergency Contact Person/Number:</w:t>
            </w:r>
          </w:p>
        </w:tc>
      </w:tr>
      <w:tr w:rsidR="00D35CFC" w:rsidRPr="00AA2A89" w:rsidTr="002F0F7D">
        <w:trPr>
          <w:jc w:val="center"/>
        </w:trPr>
        <w:tc>
          <w:tcPr>
            <w:tcW w:w="10616" w:type="dxa"/>
            <w:gridSpan w:val="4"/>
          </w:tcPr>
          <w:p w:rsidR="00D35CFC" w:rsidRPr="00AA2A89" w:rsidRDefault="00D35CFC" w:rsidP="00AA2A89">
            <w:pPr>
              <w:tabs>
                <w:tab w:val="left" w:pos="9214"/>
              </w:tabs>
              <w:spacing w:after="0" w:line="340" w:lineRule="exact"/>
              <w:ind w:right="-249"/>
              <w:rPr>
                <w:rFonts w:ascii="DFKai-SB" w:hAnsi="DFKai-SB"/>
                <w:sz w:val="24"/>
                <w:szCs w:val="24"/>
              </w:rPr>
            </w:pPr>
            <w:r>
              <w:rPr>
                <w:noProof/>
                <w:lang w:eastAsia="zh-TW"/>
              </w:rPr>
              <w:pict>
                <v:rect id="_x0000_s1034" style="position:absolute;margin-left:252.85pt;margin-top:.75pt;width:14.25pt;height:13.5pt;z-index:251659776;mso-position-horizontal-relative:text;mso-position-vertical-relative:text" strokeweight="3pt"/>
              </w:pict>
            </w:r>
            <w:r>
              <w:rPr>
                <w:noProof/>
                <w:lang w:eastAsia="zh-TW"/>
              </w:rPr>
              <w:pict>
                <v:rect id="_x0000_s1035" style="position:absolute;margin-left:349.25pt;margin-top:.75pt;width:14.25pt;height:13.5pt;z-index:251658752;mso-position-horizontal-relative:text;mso-position-vertical-relative:text" strokeweight="3pt"/>
              </w:pic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您愿意受到哪种语言的家长通告信函（请打勾）：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     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中文</w:t>
            </w:r>
            <w:r w:rsidRPr="00AA2A89">
              <w:rPr>
                <w:rFonts w:ascii="DFKai-SB" w:hAnsi="DFKai-SB"/>
                <w:sz w:val="24"/>
                <w:szCs w:val="24"/>
              </w:rPr>
              <w:t xml:space="preserve">Chinese         </w:t>
            </w:r>
            <w:r w:rsidRPr="00AA2A89">
              <w:rPr>
                <w:rFonts w:ascii="DFKai-SB" w:hAnsi="DFKai-SB" w:hint="eastAsia"/>
                <w:sz w:val="24"/>
                <w:szCs w:val="24"/>
              </w:rPr>
              <w:t>英文</w:t>
            </w:r>
            <w:r w:rsidRPr="00AA2A89">
              <w:rPr>
                <w:rFonts w:ascii="DFKai-SB" w:hAnsi="DFKai-SB"/>
                <w:sz w:val="24"/>
                <w:szCs w:val="24"/>
              </w:rPr>
              <w:t>English</w:t>
            </w:r>
          </w:p>
          <w:p w:rsidR="00D35CFC" w:rsidRPr="00AA2A89" w:rsidRDefault="00D35CFC" w:rsidP="00AA2A89">
            <w:pPr>
              <w:spacing w:after="0" w:line="340" w:lineRule="exact"/>
              <w:rPr>
                <w:rFonts w:ascii="DFKai-SB" w:hAnsi="DFKai-SB"/>
                <w:sz w:val="24"/>
                <w:szCs w:val="24"/>
              </w:rPr>
            </w:pPr>
            <w:r w:rsidRPr="00AA2A89">
              <w:rPr>
                <w:rFonts w:ascii="DFKai-SB" w:hAnsi="DFKai-SB"/>
                <w:sz w:val="24"/>
                <w:szCs w:val="24"/>
              </w:rPr>
              <w:t xml:space="preserve">Newsletters to be received in (please tick):  </w:t>
            </w:r>
          </w:p>
        </w:tc>
      </w:tr>
    </w:tbl>
    <w:p w:rsidR="00D35CFC" w:rsidRPr="00AA2A89" w:rsidRDefault="00D35CFC" w:rsidP="00AA2A89">
      <w:pPr>
        <w:spacing w:after="0" w:line="340" w:lineRule="exact"/>
        <w:rPr>
          <w:rFonts w:ascii="Cambria" w:hAnsi="Cambria"/>
          <w:sz w:val="24"/>
          <w:szCs w:val="24"/>
        </w:rPr>
      </w:pPr>
      <w:r w:rsidRPr="00AA2A89">
        <w:rPr>
          <w:rFonts w:ascii="Cambria" w:hAnsi="Cambria"/>
          <w:sz w:val="24"/>
          <w:szCs w:val="24"/>
        </w:rPr>
        <w:t>Office Use Only</w:t>
      </w:r>
    </w:p>
    <w:p w:rsidR="00D35CFC" w:rsidRPr="00AA2A89" w:rsidRDefault="00D35CFC" w:rsidP="00AA2A89">
      <w:pPr>
        <w:spacing w:after="0" w:line="340" w:lineRule="exact"/>
        <w:rPr>
          <w:sz w:val="24"/>
          <w:szCs w:val="24"/>
        </w:rPr>
      </w:pPr>
      <w:r>
        <w:rPr>
          <w:noProof/>
          <w:lang w:eastAsia="zh-TW"/>
        </w:rPr>
        <w:pict>
          <v:rect id="_x0000_s1036" style="position:absolute;margin-left:267pt;margin-top:0;width:14.25pt;height:13.5pt;z-index:251660800" strokeweight="3pt"/>
        </w:pict>
      </w:r>
      <w:r w:rsidRPr="00AA2A89">
        <w:rPr>
          <w:sz w:val="24"/>
          <w:szCs w:val="24"/>
        </w:rPr>
        <w:t>Handled by: ______________   Date: ___________                  Medical Conditions:_______________</w:t>
      </w:r>
    </w:p>
    <w:sectPr w:rsidR="00D35CFC" w:rsidRPr="00AA2A89" w:rsidSect="00EC6BFB">
      <w:pgSz w:w="12240" w:h="15840"/>
      <w:pgMar w:top="720" w:right="720" w:bottom="720" w:left="720" w:header="709" w:footer="709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CFC" w:rsidRDefault="00D35CFC" w:rsidP="00A977F7">
      <w:pPr>
        <w:spacing w:after="0" w:line="240" w:lineRule="auto"/>
      </w:pPr>
      <w:r>
        <w:separator/>
      </w:r>
    </w:p>
  </w:endnote>
  <w:endnote w:type="continuationSeparator" w:id="0">
    <w:p w:rsidR="00D35CFC" w:rsidRDefault="00D35CFC" w:rsidP="00A9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湞憤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華康魏碑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DFKai-SB">
    <w:altName w:val="Arial Unicode M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CFC" w:rsidRDefault="00D35CFC" w:rsidP="00A977F7">
      <w:pPr>
        <w:spacing w:after="0" w:line="240" w:lineRule="auto"/>
      </w:pPr>
      <w:r>
        <w:separator/>
      </w:r>
    </w:p>
  </w:footnote>
  <w:footnote w:type="continuationSeparator" w:id="0">
    <w:p w:rsidR="00D35CFC" w:rsidRDefault="00D35CFC" w:rsidP="00A9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6975"/>
    <w:rsid w:val="00017FDB"/>
    <w:rsid w:val="00086975"/>
    <w:rsid w:val="000A7F85"/>
    <w:rsid w:val="000B26EA"/>
    <w:rsid w:val="00134027"/>
    <w:rsid w:val="00212D97"/>
    <w:rsid w:val="002F0F7D"/>
    <w:rsid w:val="005427CA"/>
    <w:rsid w:val="006926BF"/>
    <w:rsid w:val="00980115"/>
    <w:rsid w:val="009E6150"/>
    <w:rsid w:val="00A518DF"/>
    <w:rsid w:val="00A61FF4"/>
    <w:rsid w:val="00A977F7"/>
    <w:rsid w:val="00AA2A89"/>
    <w:rsid w:val="00D203ED"/>
    <w:rsid w:val="00D24D31"/>
    <w:rsid w:val="00D35CFC"/>
    <w:rsid w:val="00EB66E3"/>
    <w:rsid w:val="00EC6BFB"/>
    <w:rsid w:val="00F92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Street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D97"/>
    <w:pPr>
      <w:spacing w:after="200" w:line="276" w:lineRule="auto"/>
    </w:pPr>
    <w:rPr>
      <w:kern w:val="0"/>
      <w:sz w:val="22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86975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A97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977F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97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77F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77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155</Words>
  <Characters>884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佛光中華學校</dc:title>
  <dc:subject/>
  <dc:creator>sam</dc:creator>
  <cp:keywords/>
  <dc:description/>
  <cp:lastModifiedBy>Ven.Yuan</cp:lastModifiedBy>
  <cp:revision>2</cp:revision>
  <cp:lastPrinted>2009-11-25T02:51:00Z</cp:lastPrinted>
  <dcterms:created xsi:type="dcterms:W3CDTF">2009-12-16T05:33:00Z</dcterms:created>
  <dcterms:modified xsi:type="dcterms:W3CDTF">2009-12-16T05:33:00Z</dcterms:modified>
</cp:coreProperties>
</file>